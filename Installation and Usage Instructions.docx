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30A78" w14:textId="1064ADB2" w:rsidR="00A42408" w:rsidRPr="00834651" w:rsidRDefault="00834651" w:rsidP="00834651">
      <w:pPr>
        <w:pStyle w:val="Heading1"/>
        <w:spacing w:after="2000"/>
        <w:rPr>
          <w:sz w:val="90"/>
          <w:szCs w:val="90"/>
        </w:rPr>
      </w:pPr>
      <w:r w:rsidRPr="00834651">
        <w:rPr>
          <w:sz w:val="90"/>
          <w:szCs w:val="90"/>
        </w:rPr>
        <w:t>Installation and Usage Instructions</w:t>
      </w:r>
    </w:p>
    <w:p w14:paraId="49255797" w14:textId="6F6847DB" w:rsidR="00A42408" w:rsidRDefault="00834651">
      <w:pPr>
        <w:pStyle w:val="Heading2"/>
      </w:pPr>
      <w:r>
        <w:t>Installing the relevant libraries</w:t>
      </w:r>
    </w:p>
    <w:p w14:paraId="389E05F6" w14:textId="6A15F6B9" w:rsidR="00A42408" w:rsidRDefault="00834651">
      <w:pPr>
        <w:pStyle w:val="BlockText"/>
      </w:pPr>
      <w:r>
        <w:t xml:space="preserve">The project is built in python. The folder includes a file called “requirements.txt”. To install the relevant dependencies, simply </w:t>
      </w:r>
      <w:proofErr w:type="gramStart"/>
      <w:r>
        <w:t>run in</w:t>
      </w:r>
      <w:proofErr w:type="gramEnd"/>
      <w:r>
        <w:t xml:space="preserve"> terminal:  </w:t>
      </w:r>
    </w:p>
    <w:p w14:paraId="13AC313E" w14:textId="36FD8CDB" w:rsidR="00834651" w:rsidRDefault="00834651" w:rsidP="00834651">
      <w:pPr>
        <w:pStyle w:val="BlockText"/>
        <w:ind w:firstLine="720"/>
        <w:rPr>
          <w:rFonts w:eastAsiaTheme="minorHAnsi"/>
          <w:color w:val="2A2A2A" w:themeColor="text2"/>
          <w:sz w:val="60"/>
        </w:rPr>
      </w:pPr>
      <w:r w:rsidRPr="00834651">
        <w:rPr>
          <w:rFonts w:eastAsiaTheme="minorHAnsi"/>
          <w:color w:val="2A2A2A" w:themeColor="text2"/>
          <w:sz w:val="60"/>
        </w:rPr>
        <w:t>pip install -r requirements.txt</w:t>
      </w:r>
    </w:p>
    <w:p w14:paraId="13D4A21C" w14:textId="7EA6EB36" w:rsidR="00CC225E" w:rsidRDefault="00CC225E" w:rsidP="00CC225E">
      <w:pPr>
        <w:pStyle w:val="Heading2"/>
      </w:pPr>
      <w:r>
        <w:t>Database Setup</w:t>
      </w:r>
    </w:p>
    <w:p w14:paraId="649A7AA4" w14:textId="07350E2E" w:rsidR="00CC225E" w:rsidRDefault="00CC225E" w:rsidP="00CC225E">
      <w:pPr>
        <w:pStyle w:val="ListParagraph"/>
        <w:numPr>
          <w:ilvl w:val="0"/>
          <w:numId w:val="8"/>
        </w:numPr>
      </w:pPr>
      <w:r>
        <w:t xml:space="preserve">Install MySQL from </w:t>
      </w:r>
      <w:hyperlink r:id="rId7" w:history="1">
        <w:r w:rsidRPr="0099358C">
          <w:rPr>
            <w:rStyle w:val="Hyperlink"/>
          </w:rPr>
          <w:t>https://dev.mysql.com/downloads/mysql/</w:t>
        </w:r>
      </w:hyperlink>
    </w:p>
    <w:p w14:paraId="3A4D17E0" w14:textId="749311EE" w:rsidR="00CC225E" w:rsidRDefault="00CC225E" w:rsidP="00CC225E">
      <w:pPr>
        <w:pStyle w:val="ListParagraph"/>
        <w:numPr>
          <w:ilvl w:val="0"/>
          <w:numId w:val="8"/>
        </w:numPr>
      </w:pPr>
      <w:r>
        <w:t xml:space="preserve">Once installation is complete, open the </w:t>
      </w:r>
      <w:proofErr w:type="spellStart"/>
      <w:r>
        <w:t>mysql</w:t>
      </w:r>
      <w:proofErr w:type="spellEnd"/>
      <w:r>
        <w:t xml:space="preserve"> shell using </w:t>
      </w:r>
      <w:proofErr w:type="spellStart"/>
      <w:r>
        <w:t>mysql</w:t>
      </w:r>
      <w:proofErr w:type="spellEnd"/>
      <w:r>
        <w:t xml:space="preserve"> -u “username” -p and then enter the password.</w:t>
      </w:r>
    </w:p>
    <w:p w14:paraId="4923BDD0" w14:textId="0E5E33B7" w:rsidR="00CC225E" w:rsidRDefault="00CC225E" w:rsidP="00CC225E">
      <w:pPr>
        <w:pStyle w:val="ListParagraph"/>
        <w:numPr>
          <w:ilvl w:val="0"/>
          <w:numId w:val="8"/>
        </w:numPr>
      </w:pPr>
      <w:r>
        <w:t xml:space="preserve">Create a database with the following </w:t>
      </w:r>
      <w:proofErr w:type="gramStart"/>
      <w:r>
        <w:t>command :</w:t>
      </w:r>
      <w:proofErr w:type="gramEnd"/>
      <w:r>
        <w:t xml:space="preserve"> </w:t>
      </w:r>
    </w:p>
    <w:p w14:paraId="3811897F" w14:textId="587D4AB6" w:rsidR="00CC225E" w:rsidRPr="00CC225E" w:rsidRDefault="00CC225E" w:rsidP="00CC225E">
      <w:pPr>
        <w:ind w:left="720" w:firstLine="720"/>
      </w:pPr>
      <w:r>
        <w:t xml:space="preserve">“CREATE DATABASE </w:t>
      </w:r>
      <w:proofErr w:type="spellStart"/>
      <w:r>
        <w:t>sentiment_store</w:t>
      </w:r>
      <w:proofErr w:type="spellEnd"/>
      <w:r>
        <w:t>;”</w:t>
      </w:r>
    </w:p>
    <w:p w14:paraId="43B80D0C" w14:textId="6F2DBD4E" w:rsidR="00834651" w:rsidRDefault="00834651" w:rsidP="00834651">
      <w:pPr>
        <w:pStyle w:val="Heading2"/>
      </w:pPr>
      <w:r>
        <w:lastRenderedPageBreak/>
        <w:t>Data Management and Preprocessing Pipeline</w:t>
      </w:r>
    </w:p>
    <w:p w14:paraId="0A8068CB" w14:textId="44048128" w:rsidR="00CC225E" w:rsidRDefault="00834651" w:rsidP="00834651">
      <w:r>
        <w:t xml:space="preserve">The entry point of the project is the “main.py” file. The program assumes that a </w:t>
      </w:r>
      <w:proofErr w:type="spellStart"/>
      <w:r>
        <w:t>mysql</w:t>
      </w:r>
      <w:proofErr w:type="spellEnd"/>
      <w:r>
        <w:t xml:space="preserve"> instance with a database called </w:t>
      </w:r>
      <w:proofErr w:type="spellStart"/>
      <w:r>
        <w:t>sentiment_store</w:t>
      </w:r>
      <w:proofErr w:type="spellEnd"/>
      <w:r>
        <w:t xml:space="preserve"> exists in the system. </w:t>
      </w:r>
    </w:p>
    <w:p w14:paraId="48C44BC0" w14:textId="6D8B0D0C" w:rsidR="00834651" w:rsidRDefault="00834651" w:rsidP="00834651">
      <w:r>
        <w:t xml:space="preserve">To connect with the </w:t>
      </w:r>
      <w:proofErr w:type="spellStart"/>
      <w:r>
        <w:t>mysql</w:t>
      </w:r>
      <w:proofErr w:type="spellEnd"/>
      <w:r>
        <w:t xml:space="preserve"> instance, go inside the DatabaseConnection.py file and change the host, username and password to the relevant setting. </w:t>
      </w:r>
    </w:p>
    <w:p w14:paraId="671DD8A6" w14:textId="4470127E" w:rsidR="00A42408" w:rsidRDefault="00834651" w:rsidP="00834651">
      <w:r>
        <w:t xml:space="preserve">Then, execute the main.py through python main.py to populate the database with the review data and then preprocess the same. </w:t>
      </w:r>
    </w:p>
    <w:p w14:paraId="448F37F7" w14:textId="50892FCC" w:rsidR="00C56757" w:rsidRDefault="00C56757" w:rsidP="00C56757">
      <w:r>
        <w:t xml:space="preserve">This step performs the following </w:t>
      </w:r>
      <w:r w:rsidR="003B62DE">
        <w:t>tasks:</w:t>
      </w:r>
      <w:r>
        <w:t xml:space="preserve"> </w:t>
      </w:r>
    </w:p>
    <w:p w14:paraId="188C8D35" w14:textId="71611B8D" w:rsidR="00C56757" w:rsidRDefault="00C56757" w:rsidP="00C56757">
      <w:pPr>
        <w:pStyle w:val="ListParagraph"/>
        <w:numPr>
          <w:ilvl w:val="0"/>
          <w:numId w:val="10"/>
        </w:numPr>
      </w:pPr>
      <w:r>
        <w:t xml:space="preserve">Combine the 2 data sources into a single table called </w:t>
      </w:r>
      <w:proofErr w:type="spellStart"/>
      <w:r>
        <w:t>data_</w:t>
      </w:r>
      <w:proofErr w:type="gramStart"/>
      <w:r>
        <w:t>dump</w:t>
      </w:r>
      <w:proofErr w:type="spellEnd"/>
      <w:r>
        <w:t>;</w:t>
      </w:r>
      <w:proofErr w:type="gramEnd"/>
    </w:p>
    <w:p w14:paraId="356AD72D" w14:textId="1AC56980" w:rsidR="00C56757" w:rsidRDefault="00C56757" w:rsidP="00C56757">
      <w:pPr>
        <w:pStyle w:val="ListParagraph"/>
        <w:numPr>
          <w:ilvl w:val="0"/>
          <w:numId w:val="10"/>
        </w:numPr>
      </w:pPr>
      <w:r>
        <w:t>Read data from data dump</w:t>
      </w:r>
    </w:p>
    <w:p w14:paraId="226D19B6" w14:textId="46B40FCF" w:rsidR="00C56757" w:rsidRDefault="00C56757" w:rsidP="00C56757">
      <w:pPr>
        <w:pStyle w:val="ListParagraph"/>
        <w:numPr>
          <w:ilvl w:val="0"/>
          <w:numId w:val="10"/>
        </w:numPr>
      </w:pPr>
      <w:r>
        <w:t>Cleans and Pre</w:t>
      </w:r>
      <w:r w:rsidR="009E494D">
        <w:t>-</w:t>
      </w:r>
      <w:r>
        <w:t>Processes the entire dataset</w:t>
      </w:r>
    </w:p>
    <w:p w14:paraId="10F9EF49" w14:textId="3E5166A8" w:rsidR="00C56757" w:rsidRDefault="00C56757" w:rsidP="00C56757">
      <w:pPr>
        <w:pStyle w:val="ListParagraph"/>
        <w:numPr>
          <w:ilvl w:val="0"/>
          <w:numId w:val="10"/>
        </w:numPr>
      </w:pPr>
      <w:r>
        <w:t xml:space="preserve">Stores the preprocessed data into a new table called </w:t>
      </w:r>
      <w:proofErr w:type="spellStart"/>
      <w:r>
        <w:t>preprocesstable</w:t>
      </w:r>
      <w:proofErr w:type="spellEnd"/>
      <w:r>
        <w:t xml:space="preserve"> for persistence.</w:t>
      </w:r>
    </w:p>
    <w:p w14:paraId="53DC0655" w14:textId="493611EE" w:rsidR="002A03B5" w:rsidRDefault="002A03B5" w:rsidP="00C56757">
      <w:pPr>
        <w:pStyle w:val="ListParagraph"/>
        <w:numPr>
          <w:ilvl w:val="0"/>
          <w:numId w:val="10"/>
        </w:numPr>
      </w:pPr>
      <w:r>
        <w:t>Generates multiple machine learning models and clustering models</w:t>
      </w:r>
    </w:p>
    <w:p w14:paraId="3A5AC036" w14:textId="7AA33003" w:rsidR="002A03B5" w:rsidRDefault="002A03B5" w:rsidP="00C56757">
      <w:pPr>
        <w:pStyle w:val="ListParagraph"/>
        <w:numPr>
          <w:ilvl w:val="0"/>
          <w:numId w:val="10"/>
        </w:numPr>
      </w:pPr>
      <w:r>
        <w:t>Generates insights using models generated above</w:t>
      </w:r>
    </w:p>
    <w:p w14:paraId="6175E64A" w14:textId="6B6331DF" w:rsidR="002A03B5" w:rsidRDefault="002A03B5" w:rsidP="00C56757">
      <w:pPr>
        <w:pStyle w:val="ListParagraph"/>
        <w:numPr>
          <w:ilvl w:val="0"/>
          <w:numId w:val="10"/>
        </w:numPr>
      </w:pPr>
      <w:r>
        <w:t xml:space="preserve">Visualizes </w:t>
      </w:r>
      <w:proofErr w:type="spellStart"/>
      <w:r>
        <w:t>wordclouds</w:t>
      </w:r>
      <w:proofErr w:type="spellEnd"/>
      <w:r>
        <w:t xml:space="preserve"> for each cluster</w:t>
      </w:r>
    </w:p>
    <w:sectPr w:rsidR="002A03B5">
      <w:footerReference w:type="default" r:id="rId8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66371" w14:textId="77777777" w:rsidR="002F0E0A" w:rsidRDefault="002F0E0A">
      <w:pPr>
        <w:spacing w:after="0" w:line="240" w:lineRule="auto"/>
      </w:pPr>
      <w:r>
        <w:separator/>
      </w:r>
    </w:p>
  </w:endnote>
  <w:endnote w:type="continuationSeparator" w:id="0">
    <w:p w14:paraId="3DE683B6" w14:textId="77777777" w:rsidR="002F0E0A" w:rsidRDefault="002F0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2893270"/>
      <w:docPartObj>
        <w:docPartGallery w:val="Page Numbers (Top of Page)"/>
        <w:docPartUnique/>
      </w:docPartObj>
    </w:sdtPr>
    <w:sdtEndPr/>
    <w:sdtContent>
      <w:p w14:paraId="27F22B85" w14:textId="77777777" w:rsidR="00A42408" w:rsidRDefault="00E9147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FF8CD" w14:textId="77777777" w:rsidR="002F0E0A" w:rsidRDefault="002F0E0A">
      <w:pPr>
        <w:spacing w:after="0" w:line="240" w:lineRule="auto"/>
      </w:pPr>
      <w:r>
        <w:separator/>
      </w:r>
    </w:p>
  </w:footnote>
  <w:footnote w:type="continuationSeparator" w:id="0">
    <w:p w14:paraId="5FBA03CD" w14:textId="77777777" w:rsidR="002F0E0A" w:rsidRDefault="002F0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13087"/>
    <w:multiLevelType w:val="hybridMultilevel"/>
    <w:tmpl w:val="A0160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4793B"/>
    <w:multiLevelType w:val="hybridMultilevel"/>
    <w:tmpl w:val="1DE8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A287B"/>
    <w:multiLevelType w:val="hybridMultilevel"/>
    <w:tmpl w:val="615A0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51"/>
    <w:rsid w:val="002A03B5"/>
    <w:rsid w:val="002F0E0A"/>
    <w:rsid w:val="003B62DE"/>
    <w:rsid w:val="00834651"/>
    <w:rsid w:val="009E494D"/>
    <w:rsid w:val="00A42408"/>
    <w:rsid w:val="00C56757"/>
    <w:rsid w:val="00CC225E"/>
    <w:rsid w:val="00E9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E45D1"/>
  <w15:chartTrackingRefBased/>
  <w15:docId w15:val="{53ED6B09-F6D2-8945-92F4-6371753C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ListParagraph">
    <w:name w:val="List Paragraph"/>
    <w:basedOn w:val="Normal"/>
    <w:uiPriority w:val="34"/>
    <w:unhideWhenUsed/>
    <w:qFormat/>
    <w:rsid w:val="00CC2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25E"/>
    <w:rPr>
      <w:color w:val="847B9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gwantsehgal/Library/Containers/com.microsoft.Word/Data/Library/Application%20Support/Microsoft/Office/16.0/DTS/Search/%7bB5F3611F-EB91-7549-A4BD-8B9AEC340F67%7dtf10002078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{B5F3611F-EB91-7549-A4BD-8B9AEC340F67}tf10002078.dotx</Template>
  <TotalTime>10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Jagwant Sehgal (RIT Student)</cp:lastModifiedBy>
  <cp:revision>6</cp:revision>
  <dcterms:created xsi:type="dcterms:W3CDTF">2021-03-29T19:47:00Z</dcterms:created>
  <dcterms:modified xsi:type="dcterms:W3CDTF">2021-04-20T01:45:00Z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